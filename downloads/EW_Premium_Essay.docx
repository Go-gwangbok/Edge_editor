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18071" w14:textId="77777777" w:rsidR="00517D66" w:rsidRPr="00517D66" w:rsidRDefault="00517D66" w:rsidP="00A75D6E">
      <w:pPr>
        <w:pStyle w:val="Boxes"/>
        <w:tabs>
          <w:tab w:val="left" w:pos="349"/>
          <w:tab w:val="left" w:pos="491"/>
          <w:tab w:val="left" w:pos="2334"/>
        </w:tabs>
        <w:spacing w:after="120"/>
        <w:ind w:left="0"/>
        <w:jc w:val="left"/>
        <w:rPr>
          <w:i/>
        </w:rPr>
      </w:pPr>
      <w:r w:rsidRPr="00517D66">
        <w:rPr>
          <w:i/>
        </w:rPr>
        <w:t>Please note that this document contains the following:</w:t>
      </w:r>
    </w:p>
    <w:p w14:paraId="1A292899" w14:textId="77777777" w:rsidR="00517D66" w:rsidRDefault="00517D66" w:rsidP="0078233D">
      <w:pPr>
        <w:pStyle w:val="Boxes"/>
        <w:numPr>
          <w:ilvl w:val="0"/>
          <w:numId w:val="13"/>
        </w:numPr>
        <w:tabs>
          <w:tab w:val="left" w:pos="349"/>
          <w:tab w:val="left" w:pos="491"/>
          <w:tab w:val="left" w:pos="2334"/>
        </w:tabs>
        <w:spacing w:after="0"/>
        <w:ind w:left="2154" w:hanging="357"/>
        <w:jc w:val="left"/>
      </w:pPr>
      <w:r>
        <w:t>Original essay</w:t>
      </w:r>
    </w:p>
    <w:p w14:paraId="38073C3D" w14:textId="77777777" w:rsidR="00517D66" w:rsidRDefault="00517D66" w:rsidP="0078233D">
      <w:pPr>
        <w:pStyle w:val="Boxes"/>
        <w:numPr>
          <w:ilvl w:val="0"/>
          <w:numId w:val="13"/>
        </w:numPr>
        <w:tabs>
          <w:tab w:val="left" w:pos="349"/>
          <w:tab w:val="left" w:pos="491"/>
          <w:tab w:val="left" w:pos="2334"/>
        </w:tabs>
        <w:spacing w:after="0"/>
        <w:ind w:left="2154" w:hanging="357"/>
        <w:jc w:val="left"/>
      </w:pPr>
      <w:r>
        <w:t>Revised essay (see keys on header)</w:t>
      </w:r>
    </w:p>
    <w:p w14:paraId="089ED504" w14:textId="77777777" w:rsidR="00517D66" w:rsidRDefault="00517D66" w:rsidP="0078233D">
      <w:pPr>
        <w:pStyle w:val="Boxes"/>
        <w:numPr>
          <w:ilvl w:val="0"/>
          <w:numId w:val="13"/>
        </w:numPr>
        <w:tabs>
          <w:tab w:val="left" w:pos="349"/>
          <w:tab w:val="left" w:pos="491"/>
          <w:tab w:val="left" w:pos="2334"/>
        </w:tabs>
        <w:spacing w:after="0"/>
        <w:ind w:left="2154" w:hanging="357"/>
        <w:jc w:val="left"/>
      </w:pPr>
      <w:r>
        <w:t xml:space="preserve">Critique </w:t>
      </w:r>
    </w:p>
    <w:p w14:paraId="505EC0A9" w14:textId="77777777" w:rsidR="00517D66" w:rsidRDefault="00517D66" w:rsidP="0078233D">
      <w:pPr>
        <w:pStyle w:val="Boxes"/>
        <w:numPr>
          <w:ilvl w:val="0"/>
          <w:numId w:val="13"/>
        </w:numPr>
        <w:tabs>
          <w:tab w:val="left" w:pos="349"/>
          <w:tab w:val="left" w:pos="491"/>
          <w:tab w:val="left" w:pos="2334"/>
        </w:tabs>
        <w:spacing w:after="0"/>
        <w:ind w:left="2154" w:hanging="357"/>
        <w:jc w:val="left"/>
      </w:pPr>
      <w:r>
        <w:t xml:space="preserve">Final essay (clean) </w:t>
      </w:r>
    </w:p>
    <w:p w14:paraId="5E11F4CD" w14:textId="77777777" w:rsidR="0078233D" w:rsidRDefault="0078233D" w:rsidP="0078233D">
      <w:pPr>
        <w:pStyle w:val="Boxes"/>
        <w:tabs>
          <w:tab w:val="left" w:pos="349"/>
          <w:tab w:val="left" w:pos="491"/>
          <w:tab w:val="left" w:pos="2334"/>
        </w:tabs>
        <w:spacing w:after="0"/>
        <w:jc w:val="left"/>
      </w:pPr>
    </w:p>
    <w:p w14:paraId="71E93B67" w14:textId="77777777" w:rsidR="0078233D" w:rsidRDefault="0078233D" w:rsidP="0078233D">
      <w:pPr>
        <w:pStyle w:val="Boxes"/>
        <w:tabs>
          <w:tab w:val="left" w:pos="349"/>
          <w:tab w:val="left" w:pos="491"/>
          <w:tab w:val="left" w:pos="2334"/>
        </w:tabs>
        <w:spacing w:after="0"/>
        <w:jc w:val="left"/>
      </w:pPr>
    </w:p>
    <w:p w14:paraId="1B98E3F1" w14:textId="77777777" w:rsidR="0078233D" w:rsidRPr="0078233D" w:rsidRDefault="0078233D" w:rsidP="0078233D">
      <w:pPr>
        <w:pStyle w:val="IntenseQuote"/>
        <w:ind w:left="0"/>
      </w:pPr>
      <w:r w:rsidRPr="0078233D">
        <w:t xml:space="preserve">Original essay </w:t>
      </w:r>
    </w:p>
    <w:p w14:paraId="4E9D6FD8" w14:textId="77777777" w:rsidR="00A128A7" w:rsidRDefault="00A128A7" w:rsidP="00A128A7">
      <w:pPr>
        <w:pStyle w:val="Boxes"/>
        <w:tabs>
          <w:tab w:val="left" w:pos="349"/>
          <w:tab w:val="left" w:pos="491"/>
          <w:tab w:val="left" w:pos="2334"/>
        </w:tabs>
        <w:spacing w:after="120"/>
        <w:ind w:left="0"/>
        <w:jc w:val="both"/>
      </w:pPr>
      <w:bookmarkStart w:id="0" w:name="_GoBack"/>
      <w:bookmarkEnd w:id="0"/>
    </w:p>
    <w:p w14:paraId="72BD202F" w14:textId="77777777" w:rsidR="006B3CAF" w:rsidRDefault="006B3CAF" w:rsidP="00A128A7">
      <w:pPr>
        <w:pStyle w:val="Boxes"/>
        <w:tabs>
          <w:tab w:val="left" w:pos="349"/>
          <w:tab w:val="left" w:pos="491"/>
          <w:tab w:val="left" w:pos="2334"/>
        </w:tabs>
        <w:spacing w:after="120"/>
        <w:ind w:left="0"/>
        <w:jc w:val="both"/>
      </w:pPr>
    </w:p>
    <w:p w14:paraId="08D88B9C" w14:textId="4B879DE3" w:rsidR="0078233D" w:rsidRDefault="0078233D" w:rsidP="005C78BD">
      <w:pPr>
        <w:pStyle w:val="IntenseQuote"/>
        <w:ind w:left="0"/>
      </w:pPr>
      <w:r>
        <w:t>Rev</w:t>
      </w:r>
      <w:r w:rsidR="005C78BD">
        <w:t>ised essay</w:t>
      </w:r>
    </w:p>
    <w:p w14:paraId="21757C30" w14:textId="77777777" w:rsidR="005C78BD" w:rsidRDefault="005C78BD" w:rsidP="00A75D6E">
      <w:pPr>
        <w:ind w:left="0"/>
      </w:pPr>
    </w:p>
    <w:p w14:paraId="5C88AEDF" w14:textId="77777777" w:rsidR="006B3CAF" w:rsidRPr="005C78BD" w:rsidRDefault="006B3CAF" w:rsidP="00A75D6E">
      <w:pPr>
        <w:ind w:left="0"/>
      </w:pPr>
    </w:p>
    <w:p w14:paraId="332A0DD6" w14:textId="77777777" w:rsidR="0078233D" w:rsidRDefault="0078233D" w:rsidP="0078233D">
      <w:pPr>
        <w:pStyle w:val="IntenseQuote"/>
        <w:ind w:left="0"/>
      </w:pPr>
      <w:r>
        <w:t xml:space="preserve">Critique </w:t>
      </w:r>
    </w:p>
    <w:p w14:paraId="0F612066" w14:textId="77777777" w:rsidR="00A75D6E" w:rsidRDefault="00A75D6E" w:rsidP="0078233D">
      <w:pPr>
        <w:pStyle w:val="IntenseQuote"/>
        <w:ind w:left="0"/>
      </w:pPr>
      <w:r>
        <w:br w:type="page"/>
      </w:r>
    </w:p>
    <w:p w14:paraId="1C24AE84" w14:textId="77777777" w:rsidR="0078233D" w:rsidRDefault="0078233D" w:rsidP="0078233D">
      <w:pPr>
        <w:pStyle w:val="IntenseQuote"/>
        <w:ind w:left="0"/>
      </w:pPr>
      <w:r>
        <w:t>Final essay (clean)</w:t>
      </w:r>
    </w:p>
    <w:p w14:paraId="59864AFF" w14:textId="77777777" w:rsidR="00F23FC2" w:rsidRDefault="00F23FC2" w:rsidP="00F23FC2">
      <w:pPr>
        <w:spacing w:line="240" w:lineRule="auto"/>
        <w:ind w:left="0"/>
        <w:rPr>
          <w:lang w:eastAsia="ko-KR"/>
        </w:rPr>
      </w:pPr>
    </w:p>
    <w:sectPr w:rsidR="00F23FC2" w:rsidSect="0083264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1041" w:bottom="72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F6A1F" w14:textId="77777777" w:rsidR="006B3CAF" w:rsidRDefault="006B3CAF">
      <w:pPr>
        <w:spacing w:line="240" w:lineRule="auto"/>
      </w:pPr>
      <w:r>
        <w:separator/>
      </w:r>
    </w:p>
  </w:endnote>
  <w:endnote w:type="continuationSeparator" w:id="0">
    <w:p w14:paraId="6DBE06AC" w14:textId="77777777" w:rsidR="006B3CAF" w:rsidRDefault="006B3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A3091" w14:textId="77777777" w:rsidR="006B3CAF" w:rsidRDefault="006B3CA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3688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A3B08" w14:textId="77777777" w:rsidR="006B3CAF" w:rsidRDefault="006B3CAF">
      <w:pPr>
        <w:spacing w:line="240" w:lineRule="auto"/>
      </w:pPr>
      <w:r>
        <w:separator/>
      </w:r>
    </w:p>
  </w:footnote>
  <w:footnote w:type="continuationSeparator" w:id="0">
    <w:p w14:paraId="66846BE2" w14:textId="77777777" w:rsidR="006B3CAF" w:rsidRDefault="006B3C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9F9D5" w14:textId="77777777" w:rsidR="006B3CAF" w:rsidRDefault="006B3CAF">
    <w:pPr>
      <w:pStyle w:val="Header"/>
    </w:pPr>
    <w:sdt>
      <w:sdtPr>
        <w:id w:val="171999623"/>
        <w:placeholder>
          <w:docPart w:val="0402D3B6A3986D4FA1D9703F07FE31F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F5202B6495081478E23A1DF3673721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3C7F49005523D4B88E51F7F342F4E66"/>
        </w:placeholder>
        <w:temporary/>
        <w:showingPlcHdr/>
      </w:sdtPr>
      <w:sdtContent>
        <w:r>
          <w:t>[Type text]</w:t>
        </w:r>
      </w:sdtContent>
    </w:sdt>
  </w:p>
  <w:p w14:paraId="30B2241E" w14:textId="77777777" w:rsidR="006B3CAF" w:rsidRDefault="006B3C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39519" w14:textId="77777777" w:rsidR="006B3CAF" w:rsidRDefault="006B3CAF" w:rsidP="0078233D">
    <w:pPr>
      <w:pStyle w:val="Header"/>
      <w:ind w:left="6521" w:hanging="6555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6629"/>
    </w:tblGrid>
    <w:tr w:rsidR="006B3CAF" w14:paraId="17D561C7" w14:textId="77777777" w:rsidTr="00517D66">
      <w:tc>
        <w:tcPr>
          <w:tcW w:w="6629" w:type="dxa"/>
          <w:vAlign w:val="center"/>
        </w:tcPr>
        <w:p w14:paraId="46B6CA26" w14:textId="77777777" w:rsidR="006B3CAF" w:rsidRPr="00C84F23" w:rsidRDefault="006B3CAF" w:rsidP="00517D66">
          <w:pPr>
            <w:spacing w:after="0"/>
            <w:ind w:left="0"/>
            <w:rPr>
              <w:rFonts w:ascii="Times New Roman" w:eastAsia="바탕" w:hAnsi="Times New Roman" w:cs="Times New Roman"/>
              <w:i/>
              <w:color w:val="800000"/>
              <w:lang w:eastAsia="ko-KR"/>
            </w:rPr>
          </w:pPr>
          <w:r>
            <w:rPr>
              <w:rFonts w:ascii="Times New Roman" w:eastAsia="바탕" w:hAnsi="Times New Roman" w:cs="Times New Roman"/>
              <w:i/>
              <w:color w:val="800000"/>
              <w:lang w:eastAsia="ko-KR"/>
            </w:rPr>
            <w:t xml:space="preserve">Give your essay the attention it deserves. </w:t>
          </w:r>
          <w:r w:rsidRPr="00C84F23">
            <w:rPr>
              <w:rFonts w:ascii="Times New Roman" w:eastAsia="바탕" w:hAnsi="Times New Roman" w:cs="Times New Roman"/>
              <w:i/>
              <w:color w:val="800000"/>
              <w:lang w:eastAsia="ko-KR"/>
            </w:rPr>
            <w:t xml:space="preserve"> </w:t>
          </w:r>
        </w:p>
        <w:p w14:paraId="6D75F7AF" w14:textId="77777777" w:rsidR="006B3CAF" w:rsidRPr="00C84F23" w:rsidRDefault="006B3CAF">
          <w:pPr>
            <w:pStyle w:val="Title"/>
            <w:rPr>
              <w:i/>
              <w:color w:val="800000"/>
              <w:sz w:val="48"/>
            </w:rPr>
          </w:pPr>
          <w:r w:rsidRPr="00C84F23">
            <w:rPr>
              <w:i/>
              <w:color w:val="800000"/>
              <w:sz w:val="48"/>
            </w:rPr>
            <w:t xml:space="preserve">EDGE Writings </w:t>
          </w:r>
        </w:p>
        <w:p w14:paraId="61ABD348" w14:textId="77777777" w:rsidR="006B3CAF" w:rsidRPr="002718DF" w:rsidRDefault="006B3CAF" w:rsidP="00C84F23">
          <w:pPr>
            <w:pStyle w:val="Title"/>
            <w:spacing w:after="0"/>
            <w:rPr>
              <w:color w:val="800000"/>
            </w:rPr>
          </w:pPr>
          <w:r w:rsidRPr="00832646">
            <w:rPr>
              <w:color w:val="800000"/>
              <w:sz w:val="56"/>
            </w:rPr>
            <w:t>PREMIUM Service</w:t>
          </w:r>
        </w:p>
      </w:tc>
    </w:tr>
  </w:tbl>
  <w:p w14:paraId="7014C2FE" w14:textId="77777777" w:rsidR="006B3CAF" w:rsidRPr="0078233D" w:rsidRDefault="006B3CAF" w:rsidP="00517D66">
    <w:pPr>
      <w:ind w:left="0"/>
      <w:rPr>
        <w:sz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7A11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8A689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10E90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C0F6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04AE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6A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C8A5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D09B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D2B1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2CD7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587912"/>
    <w:multiLevelType w:val="hybridMultilevel"/>
    <w:tmpl w:val="DFECE274"/>
    <w:lvl w:ilvl="0" w:tplc="C34A7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30253C62"/>
    <w:multiLevelType w:val="hybridMultilevel"/>
    <w:tmpl w:val="11CC30F6"/>
    <w:lvl w:ilvl="0" w:tplc="C34A7BF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>
    <w:nsid w:val="4A846574"/>
    <w:multiLevelType w:val="hybridMultilevel"/>
    <w:tmpl w:val="7A1AA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attachedTemplate r:id="rId1"/>
  <w:documentType w:val="letter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718DF"/>
    <w:rsid w:val="00094E80"/>
    <w:rsid w:val="000D10CA"/>
    <w:rsid w:val="002718DF"/>
    <w:rsid w:val="002A4120"/>
    <w:rsid w:val="003D7701"/>
    <w:rsid w:val="004B0E7A"/>
    <w:rsid w:val="004C27D6"/>
    <w:rsid w:val="004F77FB"/>
    <w:rsid w:val="00517D66"/>
    <w:rsid w:val="005C78BD"/>
    <w:rsid w:val="006B3CAF"/>
    <w:rsid w:val="00741521"/>
    <w:rsid w:val="00752A9D"/>
    <w:rsid w:val="0078233D"/>
    <w:rsid w:val="00783F8B"/>
    <w:rsid w:val="00832646"/>
    <w:rsid w:val="00895ED0"/>
    <w:rsid w:val="0097557C"/>
    <w:rsid w:val="00A128A7"/>
    <w:rsid w:val="00A75D6E"/>
    <w:rsid w:val="00BD0A8C"/>
    <w:rsid w:val="00C8379C"/>
    <w:rsid w:val="00C84F23"/>
    <w:rsid w:val="00D25A69"/>
    <w:rsid w:val="00D95E8C"/>
    <w:rsid w:val="00DD026C"/>
    <w:rsid w:val="00EE488D"/>
    <w:rsid w:val="00F23FC2"/>
    <w:rsid w:val="00F3688B"/>
    <w:rsid w:val="00F4623C"/>
    <w:rsid w:val="00F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ED8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D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8D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8181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8D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52525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D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23232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DF"/>
    <w:pPr>
      <w:pBdr>
        <w:bottom w:val="single" w:sz="4" w:space="1" w:color="989898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6565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DF"/>
    <w:pPr>
      <w:pBdr>
        <w:bottom w:val="single" w:sz="4" w:space="1" w:color="84848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6565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DF"/>
    <w:pPr>
      <w:pBdr>
        <w:bottom w:val="dotted" w:sz="8" w:space="1" w:color="686868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86868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DF"/>
    <w:pPr>
      <w:pBdr>
        <w:bottom w:val="dotted" w:sz="8" w:space="1" w:color="686868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86868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D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86868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D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86868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377933" w:themeColor="accent2"/>
    </w:rPr>
  </w:style>
  <w:style w:type="paragraph" w:styleId="Title">
    <w:name w:val="Title"/>
    <w:next w:val="Normal"/>
    <w:link w:val="TitleChar"/>
    <w:uiPriority w:val="10"/>
    <w:qFormat/>
    <w:rsid w:val="002718D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52525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18DF"/>
    <w:rPr>
      <w:rFonts w:asciiTheme="majorHAnsi" w:eastAsiaTheme="majorEastAsia" w:hAnsiTheme="majorHAnsi" w:cstheme="majorBidi"/>
      <w:smallCaps/>
      <w:color w:val="252525" w:themeColor="text2" w:themeShade="BF"/>
      <w:spacing w:val="5"/>
      <w:sz w:val="72"/>
      <w:szCs w:val="72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8DF"/>
    <w:rPr>
      <w:b/>
      <w:bCs/>
      <w:smallCaps/>
      <w:color w:val="323232" w:themeColor="text2"/>
      <w:spacing w:val="10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18DF"/>
    <w:rPr>
      <w:rFonts w:asciiTheme="majorHAnsi" w:eastAsiaTheme="majorEastAsia" w:hAnsiTheme="majorHAnsi" w:cstheme="majorBidi"/>
      <w:smallCaps/>
      <w:color w:val="18181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8DF"/>
    <w:rPr>
      <w:rFonts w:asciiTheme="majorHAnsi" w:eastAsiaTheme="majorEastAsia" w:hAnsiTheme="majorHAnsi" w:cstheme="majorBidi"/>
      <w:smallCaps/>
      <w:color w:val="252525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DF"/>
    <w:rPr>
      <w:rFonts w:asciiTheme="majorHAnsi" w:eastAsiaTheme="majorEastAsia" w:hAnsiTheme="majorHAnsi" w:cstheme="majorBidi"/>
      <w:smallCaps/>
      <w:color w:val="323232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DF"/>
    <w:rPr>
      <w:rFonts w:asciiTheme="majorHAnsi" w:eastAsiaTheme="majorEastAsia" w:hAnsiTheme="majorHAnsi" w:cstheme="majorBidi"/>
      <w:b/>
      <w:bCs/>
      <w:smallCaps/>
      <w:color w:val="656565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DF"/>
    <w:rPr>
      <w:rFonts w:asciiTheme="majorHAnsi" w:eastAsiaTheme="majorEastAsia" w:hAnsiTheme="majorHAnsi" w:cstheme="majorBidi"/>
      <w:smallCaps/>
      <w:color w:val="656565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DF"/>
    <w:rPr>
      <w:rFonts w:asciiTheme="majorHAnsi" w:eastAsiaTheme="majorEastAsia" w:hAnsiTheme="majorHAnsi" w:cstheme="majorBidi"/>
      <w:smallCaps/>
      <w:color w:val="686868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DF"/>
    <w:rPr>
      <w:rFonts w:asciiTheme="majorHAnsi" w:eastAsiaTheme="majorEastAsia" w:hAnsiTheme="majorHAnsi" w:cstheme="majorBidi"/>
      <w:b/>
      <w:bCs/>
      <w:smallCaps/>
      <w:color w:val="686868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DF"/>
    <w:rPr>
      <w:rFonts w:asciiTheme="majorHAnsi" w:eastAsiaTheme="majorEastAsia" w:hAnsiTheme="majorHAnsi" w:cstheme="majorBidi"/>
      <w:b/>
      <w:smallCaps/>
      <w:color w:val="686868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DF"/>
    <w:rPr>
      <w:rFonts w:asciiTheme="majorHAnsi" w:eastAsiaTheme="majorEastAsia" w:hAnsiTheme="majorHAnsi" w:cstheme="majorBidi"/>
      <w:smallCaps/>
      <w:color w:val="686868" w:themeColor="background2" w:themeShade="7F"/>
      <w:spacing w:val="20"/>
      <w:sz w:val="16"/>
      <w:szCs w:val="16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97557C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DF"/>
    <w:pPr>
      <w:pBdr>
        <w:top w:val="single" w:sz="4" w:space="12" w:color="68856B" w:themeColor="accent1" w:themeTint="BF"/>
        <w:left w:val="single" w:sz="4" w:space="15" w:color="68856B" w:themeColor="accent1" w:themeTint="BF"/>
        <w:bottom w:val="single" w:sz="12" w:space="10" w:color="303D31" w:themeColor="accent1" w:themeShade="BF"/>
        <w:right w:val="single" w:sz="12" w:space="15" w:color="303D31" w:themeColor="accent1" w:themeShade="BF"/>
        <w:between w:val="single" w:sz="4" w:space="12" w:color="68856B" w:themeColor="accent1" w:themeTint="BF"/>
        <w:bar w:val="single" w:sz="4" w:color="68856B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03D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DF"/>
    <w:rPr>
      <w:rFonts w:asciiTheme="majorHAnsi" w:eastAsiaTheme="majorEastAsia" w:hAnsiTheme="majorHAnsi" w:cstheme="majorBidi"/>
      <w:smallCaps/>
      <w:color w:val="303D31" w:themeColor="accent1" w:themeShade="BF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718DF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718DF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718D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18DF"/>
    <w:rPr>
      <w:i/>
      <w:iCs/>
      <w:color w:val="5A5A5A" w:themeColor="text1" w:themeTint="A5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next w:val="Normal"/>
    <w:link w:val="SubtitleChar"/>
    <w:uiPriority w:val="11"/>
    <w:qFormat/>
    <w:rsid w:val="002718DF"/>
    <w:pPr>
      <w:spacing w:after="600" w:line="240" w:lineRule="auto"/>
      <w:ind w:left="0"/>
    </w:pPr>
    <w:rPr>
      <w:smallCaps/>
      <w:color w:val="686868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DF"/>
    <w:rPr>
      <w:smallCaps/>
      <w:color w:val="686868" w:themeColor="background2" w:themeShade="7F"/>
      <w:spacing w:val="5"/>
      <w:sz w:val="28"/>
      <w:szCs w:val="28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8DF"/>
    <w:pPr>
      <w:outlineLvl w:val="9"/>
    </w:pPr>
    <w:rPr>
      <w:lang w:bidi="en-US"/>
    </w:rPr>
  </w:style>
  <w:style w:type="character" w:styleId="Strong">
    <w:name w:val="Strong"/>
    <w:uiPriority w:val="22"/>
    <w:qFormat/>
    <w:rsid w:val="002718DF"/>
    <w:rPr>
      <w:b/>
      <w:bCs/>
      <w:spacing w:val="0"/>
    </w:rPr>
  </w:style>
  <w:style w:type="character" w:styleId="Emphasis">
    <w:name w:val="Emphasis"/>
    <w:uiPriority w:val="20"/>
    <w:qFormat/>
    <w:rsid w:val="002718D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1"/>
    <w:rsid w:val="002718DF"/>
    <w:rPr>
      <w:color w:val="5A5A5A" w:themeColor="text1" w:themeTint="A5"/>
    </w:rPr>
  </w:style>
  <w:style w:type="character" w:styleId="SubtleEmphasis">
    <w:name w:val="Subtle Emphasis"/>
    <w:uiPriority w:val="19"/>
    <w:qFormat/>
    <w:rsid w:val="002718D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718DF"/>
    <w:rPr>
      <w:b/>
      <w:bCs/>
      <w:smallCaps/>
      <w:color w:val="405242" w:themeColor="accent1"/>
      <w:spacing w:val="40"/>
    </w:rPr>
  </w:style>
  <w:style w:type="character" w:styleId="SubtleReference">
    <w:name w:val="Subtle Reference"/>
    <w:uiPriority w:val="31"/>
    <w:qFormat/>
    <w:rsid w:val="002718D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718DF"/>
    <w:rPr>
      <w:rFonts w:asciiTheme="majorHAnsi" w:eastAsiaTheme="majorEastAsia" w:hAnsiTheme="majorHAnsi" w:cstheme="majorBidi"/>
      <w:b/>
      <w:bCs/>
      <w:i/>
      <w:iCs/>
      <w:smallCaps/>
      <w:color w:val="252525" w:themeColor="text2" w:themeShade="BF"/>
      <w:spacing w:val="20"/>
    </w:rPr>
  </w:style>
  <w:style w:type="character" w:styleId="BookTitle">
    <w:name w:val="Book Title"/>
    <w:uiPriority w:val="33"/>
    <w:qFormat/>
    <w:rsid w:val="002718DF"/>
    <w:rPr>
      <w:rFonts w:asciiTheme="majorHAnsi" w:eastAsiaTheme="majorEastAsia" w:hAnsiTheme="majorHAnsi" w:cstheme="majorBidi"/>
      <w:b/>
      <w:bCs/>
      <w:smallCaps/>
      <w:color w:val="252525" w:themeColor="text2" w:themeShade="BF"/>
      <w:spacing w:val="10"/>
      <w:u w:val="single"/>
    </w:rPr>
  </w:style>
  <w:style w:type="paragraph" w:customStyle="1" w:styleId="PersonalName">
    <w:name w:val="Personal Name"/>
    <w:basedOn w:val="Title"/>
    <w:rsid w:val="002718DF"/>
    <w:rPr>
      <w:b/>
      <w:caps/>
      <w:color w:val="000000"/>
      <w:sz w:val="28"/>
      <w:szCs w:val="28"/>
    </w:rPr>
  </w:style>
  <w:style w:type="paragraph" w:styleId="Revision">
    <w:name w:val="Revision"/>
    <w:hidden/>
    <w:uiPriority w:val="99"/>
    <w:semiHidden/>
    <w:rsid w:val="00A75D6E"/>
    <w:pPr>
      <w:spacing w:after="0" w:line="240" w:lineRule="auto"/>
      <w:ind w:left="0"/>
    </w:pPr>
    <w:rPr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A75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D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8D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18181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8D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252525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D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23232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DF"/>
    <w:pPr>
      <w:pBdr>
        <w:bottom w:val="single" w:sz="4" w:space="1" w:color="989898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6565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DF"/>
    <w:pPr>
      <w:pBdr>
        <w:bottom w:val="single" w:sz="4" w:space="1" w:color="84848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6565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DF"/>
    <w:pPr>
      <w:pBdr>
        <w:bottom w:val="dotted" w:sz="8" w:space="1" w:color="686868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86868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DF"/>
    <w:pPr>
      <w:pBdr>
        <w:bottom w:val="dotted" w:sz="8" w:space="1" w:color="686868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86868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D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86868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D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86868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377933" w:themeColor="accent2"/>
    </w:rPr>
  </w:style>
  <w:style w:type="paragraph" w:styleId="Title">
    <w:name w:val="Title"/>
    <w:next w:val="Normal"/>
    <w:link w:val="TitleChar"/>
    <w:uiPriority w:val="10"/>
    <w:qFormat/>
    <w:rsid w:val="002718D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52525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18DF"/>
    <w:rPr>
      <w:rFonts w:asciiTheme="majorHAnsi" w:eastAsiaTheme="majorEastAsia" w:hAnsiTheme="majorHAnsi" w:cstheme="majorBidi"/>
      <w:smallCaps/>
      <w:color w:val="252525" w:themeColor="text2" w:themeShade="BF"/>
      <w:spacing w:val="5"/>
      <w:sz w:val="72"/>
      <w:szCs w:val="72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8DF"/>
    <w:rPr>
      <w:b/>
      <w:bCs/>
      <w:smallCaps/>
      <w:color w:val="323232" w:themeColor="text2"/>
      <w:spacing w:val="10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18DF"/>
    <w:rPr>
      <w:rFonts w:asciiTheme="majorHAnsi" w:eastAsiaTheme="majorEastAsia" w:hAnsiTheme="majorHAnsi" w:cstheme="majorBidi"/>
      <w:smallCaps/>
      <w:color w:val="18181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8DF"/>
    <w:rPr>
      <w:rFonts w:asciiTheme="majorHAnsi" w:eastAsiaTheme="majorEastAsia" w:hAnsiTheme="majorHAnsi" w:cstheme="majorBidi"/>
      <w:smallCaps/>
      <w:color w:val="252525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DF"/>
    <w:rPr>
      <w:rFonts w:asciiTheme="majorHAnsi" w:eastAsiaTheme="majorEastAsia" w:hAnsiTheme="majorHAnsi" w:cstheme="majorBidi"/>
      <w:smallCaps/>
      <w:color w:val="323232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DF"/>
    <w:rPr>
      <w:rFonts w:asciiTheme="majorHAnsi" w:eastAsiaTheme="majorEastAsia" w:hAnsiTheme="majorHAnsi" w:cstheme="majorBidi"/>
      <w:b/>
      <w:bCs/>
      <w:smallCaps/>
      <w:color w:val="656565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DF"/>
    <w:rPr>
      <w:rFonts w:asciiTheme="majorHAnsi" w:eastAsiaTheme="majorEastAsia" w:hAnsiTheme="majorHAnsi" w:cstheme="majorBidi"/>
      <w:smallCaps/>
      <w:color w:val="656565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DF"/>
    <w:rPr>
      <w:rFonts w:asciiTheme="majorHAnsi" w:eastAsiaTheme="majorEastAsia" w:hAnsiTheme="majorHAnsi" w:cstheme="majorBidi"/>
      <w:smallCaps/>
      <w:color w:val="686868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DF"/>
    <w:rPr>
      <w:rFonts w:asciiTheme="majorHAnsi" w:eastAsiaTheme="majorEastAsia" w:hAnsiTheme="majorHAnsi" w:cstheme="majorBidi"/>
      <w:b/>
      <w:bCs/>
      <w:smallCaps/>
      <w:color w:val="686868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DF"/>
    <w:rPr>
      <w:rFonts w:asciiTheme="majorHAnsi" w:eastAsiaTheme="majorEastAsia" w:hAnsiTheme="majorHAnsi" w:cstheme="majorBidi"/>
      <w:b/>
      <w:smallCaps/>
      <w:color w:val="686868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DF"/>
    <w:rPr>
      <w:rFonts w:asciiTheme="majorHAnsi" w:eastAsiaTheme="majorEastAsia" w:hAnsiTheme="majorHAnsi" w:cstheme="majorBidi"/>
      <w:smallCaps/>
      <w:color w:val="686868" w:themeColor="background2" w:themeShade="7F"/>
      <w:spacing w:val="20"/>
      <w:sz w:val="16"/>
      <w:szCs w:val="16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97557C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DF"/>
    <w:pPr>
      <w:pBdr>
        <w:top w:val="single" w:sz="4" w:space="12" w:color="68856B" w:themeColor="accent1" w:themeTint="BF"/>
        <w:left w:val="single" w:sz="4" w:space="15" w:color="68856B" w:themeColor="accent1" w:themeTint="BF"/>
        <w:bottom w:val="single" w:sz="12" w:space="10" w:color="303D31" w:themeColor="accent1" w:themeShade="BF"/>
        <w:right w:val="single" w:sz="12" w:space="15" w:color="303D31" w:themeColor="accent1" w:themeShade="BF"/>
        <w:between w:val="single" w:sz="4" w:space="12" w:color="68856B" w:themeColor="accent1" w:themeTint="BF"/>
        <w:bar w:val="single" w:sz="4" w:color="68856B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03D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DF"/>
    <w:rPr>
      <w:rFonts w:asciiTheme="majorHAnsi" w:eastAsiaTheme="majorEastAsia" w:hAnsiTheme="majorHAnsi" w:cstheme="majorBidi"/>
      <w:smallCaps/>
      <w:color w:val="303D31" w:themeColor="accent1" w:themeShade="BF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718DF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718DF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718D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18DF"/>
    <w:rPr>
      <w:i/>
      <w:iCs/>
      <w:color w:val="5A5A5A" w:themeColor="text1" w:themeTint="A5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next w:val="Normal"/>
    <w:link w:val="SubtitleChar"/>
    <w:uiPriority w:val="11"/>
    <w:qFormat/>
    <w:rsid w:val="002718DF"/>
    <w:pPr>
      <w:spacing w:after="600" w:line="240" w:lineRule="auto"/>
      <w:ind w:left="0"/>
    </w:pPr>
    <w:rPr>
      <w:smallCaps/>
      <w:color w:val="686868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DF"/>
    <w:rPr>
      <w:smallCaps/>
      <w:color w:val="686868" w:themeColor="background2" w:themeShade="7F"/>
      <w:spacing w:val="5"/>
      <w:sz w:val="28"/>
      <w:szCs w:val="28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8DF"/>
    <w:pPr>
      <w:outlineLvl w:val="9"/>
    </w:pPr>
    <w:rPr>
      <w:lang w:bidi="en-US"/>
    </w:rPr>
  </w:style>
  <w:style w:type="character" w:styleId="Strong">
    <w:name w:val="Strong"/>
    <w:uiPriority w:val="22"/>
    <w:qFormat/>
    <w:rsid w:val="002718DF"/>
    <w:rPr>
      <w:b/>
      <w:bCs/>
      <w:spacing w:val="0"/>
    </w:rPr>
  </w:style>
  <w:style w:type="character" w:styleId="Emphasis">
    <w:name w:val="Emphasis"/>
    <w:uiPriority w:val="20"/>
    <w:qFormat/>
    <w:rsid w:val="002718D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1"/>
    <w:rsid w:val="002718DF"/>
    <w:rPr>
      <w:color w:val="5A5A5A" w:themeColor="text1" w:themeTint="A5"/>
    </w:rPr>
  </w:style>
  <w:style w:type="character" w:styleId="SubtleEmphasis">
    <w:name w:val="Subtle Emphasis"/>
    <w:uiPriority w:val="19"/>
    <w:qFormat/>
    <w:rsid w:val="002718D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718DF"/>
    <w:rPr>
      <w:b/>
      <w:bCs/>
      <w:smallCaps/>
      <w:color w:val="405242" w:themeColor="accent1"/>
      <w:spacing w:val="40"/>
    </w:rPr>
  </w:style>
  <w:style w:type="character" w:styleId="SubtleReference">
    <w:name w:val="Subtle Reference"/>
    <w:uiPriority w:val="31"/>
    <w:qFormat/>
    <w:rsid w:val="002718D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718DF"/>
    <w:rPr>
      <w:rFonts w:asciiTheme="majorHAnsi" w:eastAsiaTheme="majorEastAsia" w:hAnsiTheme="majorHAnsi" w:cstheme="majorBidi"/>
      <w:b/>
      <w:bCs/>
      <w:i/>
      <w:iCs/>
      <w:smallCaps/>
      <w:color w:val="252525" w:themeColor="text2" w:themeShade="BF"/>
      <w:spacing w:val="20"/>
    </w:rPr>
  </w:style>
  <w:style w:type="character" w:styleId="BookTitle">
    <w:name w:val="Book Title"/>
    <w:uiPriority w:val="33"/>
    <w:qFormat/>
    <w:rsid w:val="002718DF"/>
    <w:rPr>
      <w:rFonts w:asciiTheme="majorHAnsi" w:eastAsiaTheme="majorEastAsia" w:hAnsiTheme="majorHAnsi" w:cstheme="majorBidi"/>
      <w:b/>
      <w:bCs/>
      <w:smallCaps/>
      <w:color w:val="252525" w:themeColor="text2" w:themeShade="BF"/>
      <w:spacing w:val="10"/>
      <w:u w:val="single"/>
    </w:rPr>
  </w:style>
  <w:style w:type="paragraph" w:customStyle="1" w:styleId="PersonalName">
    <w:name w:val="Personal Name"/>
    <w:basedOn w:val="Title"/>
    <w:rsid w:val="002718DF"/>
    <w:rPr>
      <w:b/>
      <w:caps/>
      <w:color w:val="000000"/>
      <w:sz w:val="28"/>
      <w:szCs w:val="28"/>
    </w:rPr>
  </w:style>
  <w:style w:type="paragraph" w:styleId="Revision">
    <w:name w:val="Revision"/>
    <w:hidden/>
    <w:uiPriority w:val="99"/>
    <w:semiHidden/>
    <w:rsid w:val="00A75D6E"/>
    <w:pPr>
      <w:spacing w:after="0" w:line="240" w:lineRule="auto"/>
      <w:ind w:left="0"/>
    </w:pPr>
    <w:rPr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A75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etty:Applications:Microsoft%20Office%202011:Office:Media:Templates:Print%20Layout%20View:Stationery:Formal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02D3B6A3986D4FA1D9703F07FE3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3F5E-5D9E-7B4F-82E2-7EF82013BC28}"/>
      </w:docPartPr>
      <w:docPartBody>
        <w:p w:rsidR="004F48FC" w:rsidRDefault="004F48FC" w:rsidP="004F48FC">
          <w:pPr>
            <w:pStyle w:val="0402D3B6A3986D4FA1D9703F07FE31F9"/>
          </w:pPr>
          <w:r>
            <w:t>[Type text]</w:t>
          </w:r>
        </w:p>
      </w:docPartBody>
    </w:docPart>
    <w:docPart>
      <w:docPartPr>
        <w:name w:val="9F5202B6495081478E23A1DF3673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F27C0-169B-DE4F-9641-6A33EB2C2B30}"/>
      </w:docPartPr>
      <w:docPartBody>
        <w:p w:rsidR="004F48FC" w:rsidRDefault="004F48FC" w:rsidP="004F48FC">
          <w:pPr>
            <w:pStyle w:val="9F5202B6495081478E23A1DF3673721B"/>
          </w:pPr>
          <w:r>
            <w:t>[Type text]</w:t>
          </w:r>
        </w:p>
      </w:docPartBody>
    </w:docPart>
    <w:docPart>
      <w:docPartPr>
        <w:name w:val="E3C7F49005523D4B88E51F7F342F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8CCF-773C-AD43-A530-0E6B106797E0}"/>
      </w:docPartPr>
      <w:docPartBody>
        <w:p w:rsidR="004F48FC" w:rsidRDefault="004F48FC" w:rsidP="004F48FC">
          <w:pPr>
            <w:pStyle w:val="E3C7F49005523D4B88E51F7F342F4E6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FC"/>
    <w:rsid w:val="001B0206"/>
    <w:rsid w:val="004F48FC"/>
    <w:rsid w:val="00A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60" w:after="60"/>
    </w:pPr>
    <w:rPr>
      <w:rFonts w:eastAsiaTheme="minorHAnsi"/>
      <w:color w:val="404040" w:themeColor="text1" w:themeTint="BF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0"/>
      <w:lang w:eastAsia="en-US"/>
    </w:rPr>
  </w:style>
  <w:style w:type="paragraph" w:customStyle="1" w:styleId="874081A27E0C9449BEFD3F12E9A84C1A">
    <w:name w:val="874081A27E0C9449BEFD3F12E9A84C1A"/>
  </w:style>
  <w:style w:type="paragraph" w:customStyle="1" w:styleId="0402D3B6A3986D4FA1D9703F07FE31F9">
    <w:name w:val="0402D3B6A3986D4FA1D9703F07FE31F9"/>
    <w:rsid w:val="004F48FC"/>
  </w:style>
  <w:style w:type="paragraph" w:customStyle="1" w:styleId="9F5202B6495081478E23A1DF3673721B">
    <w:name w:val="9F5202B6495081478E23A1DF3673721B"/>
    <w:rsid w:val="004F48FC"/>
  </w:style>
  <w:style w:type="paragraph" w:customStyle="1" w:styleId="E3C7F49005523D4B88E51F7F342F4E66">
    <w:name w:val="E3C7F49005523D4B88E51F7F342F4E66"/>
    <w:rsid w:val="004F48FC"/>
  </w:style>
  <w:style w:type="paragraph" w:customStyle="1" w:styleId="444A681CEB5A0A498206BE60CD57087B">
    <w:name w:val="444A681CEB5A0A498206BE60CD57087B"/>
    <w:rsid w:val="004F48FC"/>
  </w:style>
  <w:style w:type="paragraph" w:customStyle="1" w:styleId="B6BB4153542EA743A759C18A88A286FB">
    <w:name w:val="B6BB4153542EA743A759C18A88A286FB"/>
    <w:rsid w:val="004F48FC"/>
  </w:style>
  <w:style w:type="paragraph" w:customStyle="1" w:styleId="E7C66E68FDCA0E44903BAC33228DC42C">
    <w:name w:val="E7C66E68FDCA0E44903BAC33228DC42C"/>
    <w:rsid w:val="004F48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60" w:after="60"/>
    </w:pPr>
    <w:rPr>
      <w:rFonts w:eastAsiaTheme="minorHAnsi"/>
      <w:color w:val="404040" w:themeColor="text1" w:themeTint="BF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0"/>
      <w:lang w:eastAsia="en-US"/>
    </w:rPr>
  </w:style>
  <w:style w:type="paragraph" w:customStyle="1" w:styleId="874081A27E0C9449BEFD3F12E9A84C1A">
    <w:name w:val="874081A27E0C9449BEFD3F12E9A84C1A"/>
  </w:style>
  <w:style w:type="paragraph" w:customStyle="1" w:styleId="0402D3B6A3986D4FA1D9703F07FE31F9">
    <w:name w:val="0402D3B6A3986D4FA1D9703F07FE31F9"/>
    <w:rsid w:val="004F48FC"/>
  </w:style>
  <w:style w:type="paragraph" w:customStyle="1" w:styleId="9F5202B6495081478E23A1DF3673721B">
    <w:name w:val="9F5202B6495081478E23A1DF3673721B"/>
    <w:rsid w:val="004F48FC"/>
  </w:style>
  <w:style w:type="paragraph" w:customStyle="1" w:styleId="E3C7F49005523D4B88E51F7F342F4E66">
    <w:name w:val="E3C7F49005523D4B88E51F7F342F4E66"/>
    <w:rsid w:val="004F48FC"/>
  </w:style>
  <w:style w:type="paragraph" w:customStyle="1" w:styleId="444A681CEB5A0A498206BE60CD57087B">
    <w:name w:val="444A681CEB5A0A498206BE60CD57087B"/>
    <w:rsid w:val="004F48FC"/>
  </w:style>
  <w:style w:type="paragraph" w:customStyle="1" w:styleId="B6BB4153542EA743A759C18A88A286FB">
    <w:name w:val="B6BB4153542EA743A759C18A88A286FB"/>
    <w:rsid w:val="004F48FC"/>
  </w:style>
  <w:style w:type="paragraph" w:customStyle="1" w:styleId="E7C66E68FDCA0E44903BAC33228DC42C">
    <w:name w:val="E7C66E68FDCA0E44903BAC33228DC42C"/>
    <w:rsid w:val="004F4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Formal Letter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Formal Letter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3385F-CAD8-D540-B3D8-CE69B074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Letter.dotx</Template>
  <TotalTime>0</TotalTime>
  <Pages>2</Pages>
  <Words>31</Words>
  <Characters>174</Characters>
  <Application>Microsoft Macintosh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Choi</dc:creator>
  <cp:keywords/>
  <dc:description/>
  <cp:lastModifiedBy>Betty Choi</cp:lastModifiedBy>
  <cp:revision>2</cp:revision>
  <cp:lastPrinted>2014-07-07T04:37:00Z</cp:lastPrinted>
  <dcterms:created xsi:type="dcterms:W3CDTF">2014-07-08T03:10:00Z</dcterms:created>
  <dcterms:modified xsi:type="dcterms:W3CDTF">2014-07-08T03:10:00Z</dcterms:modified>
  <cp:category/>
</cp:coreProperties>
</file>